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:rsidR="000D13BB" w:rsidRPr="009E137C" w:rsidRDefault="00137FB3" w:rsidP="00E17DB6">
            <w:pPr>
              <w:pStyle w:val="YourName"/>
            </w:pPr>
            <w:r>
              <w:t>NAME:-</w:t>
            </w:r>
            <w:r w:rsidR="00E17DB6">
              <w:t>MOHAN KUKREJA</w:t>
            </w:r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4206"/>
        <w:gridCol w:w="6173"/>
      </w:tblGrid>
      <w:tr w:rsidR="00B04B3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E17DB6">
            <w:pPr>
              <w:pStyle w:val="Date"/>
              <w:framePr w:wrap="auto" w:hAnchor="text" w:xAlign="left" w:yAlign="inline"/>
              <w:suppressOverlap w:val="0"/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E17DB6" w:rsidP="00A42117">
            <w:pPr>
              <w:spacing w:after="0"/>
            </w:pPr>
            <w:r>
              <w:t>IMFORMATION</w:t>
            </w:r>
          </w:p>
        </w:tc>
      </w:tr>
      <w:tr w:rsidR="00B04B3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Default="00137FB3" w:rsidP="00137FB3">
            <w:pPr>
              <w:spacing w:after="0"/>
            </w:pPr>
            <w:r w:rsidRPr="00137FB3">
              <w:drawing>
                <wp:inline distT="0" distB="0" distL="0" distR="0">
                  <wp:extent cx="2532321" cy="1562986"/>
                  <wp:effectExtent l="0" t="0" r="1905" b="0"/>
                  <wp:docPr id="3" name="Picture 3" descr="Image result for d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d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22" cy="156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Default="00E17DB6" w:rsidP="00A42117">
            <w:pPr>
              <w:pStyle w:val="ContactInfo"/>
            </w:pPr>
            <w:r>
              <w:t>J -358 NEW RAJINDER NAGAR , NEW DELHI -110060</w:t>
            </w:r>
          </w:p>
          <w:p w:rsidR="000D13BB" w:rsidRDefault="00E17DB6" w:rsidP="00A42117">
            <w:pPr>
              <w:pStyle w:val="ContactInfo"/>
            </w:pPr>
            <w:r>
              <w:t>9968805623</w:t>
            </w:r>
          </w:p>
          <w:p w:rsidR="00E17DB6" w:rsidRDefault="00342D9E" w:rsidP="00A42117">
            <w:pPr>
              <w:pStyle w:val="ContactInfo"/>
            </w:pPr>
            <w:hyperlink r:id="rId10" w:history="1">
              <w:r w:rsidRPr="00113931">
                <w:rPr>
                  <w:rStyle w:val="Hyperlink"/>
                </w:rPr>
                <w:t>mohankukreja1@gmail.com</w:t>
              </w:r>
            </w:hyperlink>
          </w:p>
          <w:p w:rsidR="00342D9E" w:rsidRDefault="00342D9E" w:rsidP="00A42117">
            <w:pPr>
              <w:pStyle w:val="ContactInfo"/>
            </w:pPr>
          </w:p>
          <w:p w:rsidR="00342D9E" w:rsidRDefault="00342D9E" w:rsidP="00A42117">
            <w:pPr>
              <w:pStyle w:val="ContactInfo"/>
            </w:pPr>
          </w:p>
          <w:p w:rsidR="00B04B3F" w:rsidRDefault="00B04B3F" w:rsidP="00E17DB6">
            <w:pPr>
              <w:pStyle w:val="ContactInfo"/>
            </w:pPr>
          </w:p>
        </w:tc>
      </w:tr>
    </w:tbl>
    <w:p w:rsidR="00E11730" w:rsidRPr="00860837" w:rsidRDefault="00B937C2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82D5D5BC14DE4C0BB8CFA1F634AACAEF"/>
          </w:placeholder>
          <w:temporary/>
          <w:showingPlcHdr/>
        </w:sdtPr>
        <w:sdtEndPr/>
        <w:sdtContent>
          <w:r w:rsidR="00E11730">
            <w:t>Objective</w:t>
          </w:r>
        </w:sdtContent>
      </w:sdt>
    </w:p>
    <w:p w:rsidR="00E11730" w:rsidRDefault="00E17DB6">
      <w:pPr>
        <w:spacing w:after="0" w:line="240" w:lineRule="auto"/>
      </w:pPr>
      <w:r>
        <w:t xml:space="preserve">I am seeking </w:t>
      </w:r>
      <w:proofErr w:type="spellStart"/>
      <w:proofErr w:type="gramStart"/>
      <w:r>
        <w:t>a</w:t>
      </w:r>
      <w:proofErr w:type="spellEnd"/>
      <w:proofErr w:type="gramEnd"/>
      <w:r>
        <w:t xml:space="preserve"> internship that involves backend and frontend development in N</w:t>
      </w:r>
      <w:r w:rsidR="00B45BDC">
        <w:t>odeJS</w:t>
      </w:r>
      <w:r>
        <w:t xml:space="preserve"> or an intern in programming</w:t>
      </w:r>
    </w:p>
    <w:p w:rsidR="00E11730" w:rsidRDefault="00B937C2" w:rsidP="00B45BDC">
      <w:pPr>
        <w:pStyle w:val="Heading1"/>
        <w:tabs>
          <w:tab w:val="center" w:pos="3801"/>
        </w:tabs>
      </w:pPr>
      <w:sdt>
        <w:sdtPr>
          <w:alias w:val="Education:"/>
          <w:tag w:val="Education:"/>
          <w:id w:val="946657345"/>
          <w:placeholder>
            <w:docPart w:val="23862CACB52E42C0A6EE98EB1C288E0B"/>
          </w:placeholder>
          <w:temporary/>
          <w:showingPlcHdr/>
        </w:sdtPr>
        <w:sdtEndPr/>
        <w:sdtContent>
          <w:r w:rsidR="00E11730" w:rsidRPr="00860837">
            <w:t>Education</w:t>
          </w:r>
        </w:sdtContent>
      </w:sdt>
      <w:r w:rsidR="00B45BDC">
        <w:tab/>
      </w:r>
    </w:p>
    <w:p w:rsidR="00B45BDC" w:rsidRDefault="00B45BDC" w:rsidP="00B45BDC">
      <w:pPr>
        <w:pStyle w:val="Heading2"/>
      </w:pPr>
      <w:r>
        <w:t>DELHI TECHNOLOGICAL UNIVERSITY (formerly DCE)</w:t>
      </w:r>
    </w:p>
    <w:p w:rsidR="00B45BDC" w:rsidRDefault="00102C00" w:rsidP="00B45BDC">
      <w:pPr>
        <w:spacing w:after="0" w:line="240" w:lineRule="auto"/>
      </w:pPr>
      <w:r>
        <w:t>Currently</w:t>
      </w:r>
      <w:r w:rsidR="00B45BDC">
        <w:t xml:space="preserve"> </w:t>
      </w:r>
      <w:r>
        <w:t>perusing BTECH</w:t>
      </w:r>
      <w:r w:rsidR="00B45BDC">
        <w:t xml:space="preserve"> </w:t>
      </w:r>
      <w:r w:rsidR="00B45BDC" w:rsidRPr="00B45BDC">
        <w:t>in</w:t>
      </w:r>
      <w:r w:rsidR="00B45BDC" w:rsidRPr="00B45BDC">
        <w:rPr>
          <w:b/>
        </w:rPr>
        <w:t xml:space="preserve"> ELECTRICAL AND ELECTRONICS ENGINEERING</w:t>
      </w:r>
    </w:p>
    <w:p w:rsidR="00B45BDC" w:rsidRDefault="00B45BDC" w:rsidP="00B45BDC">
      <w:pPr>
        <w:spacing w:after="0" w:line="240" w:lineRule="auto"/>
      </w:pPr>
      <w:r>
        <w:t>4</w:t>
      </w:r>
      <w:r w:rsidRPr="00E17DB6">
        <w:rPr>
          <w:vertAlign w:val="superscript"/>
        </w:rPr>
        <w:t>th</w:t>
      </w:r>
      <w:r>
        <w:t xml:space="preserve"> SEMESTER</w:t>
      </w:r>
    </w:p>
    <w:p w:rsidR="00B45BDC" w:rsidRDefault="00B45BDC" w:rsidP="00B45BDC">
      <w:pPr>
        <w:spacing w:after="0" w:line="240" w:lineRule="auto"/>
      </w:pPr>
    </w:p>
    <w:p w:rsidR="00B45BDC" w:rsidRDefault="00B45BDC" w:rsidP="00B45BDC">
      <w:pPr>
        <w:spacing w:after="0" w:line="240" w:lineRule="auto"/>
      </w:pPr>
      <w:r>
        <w:t>AGERAGE GPA OF 3 SEMESTER</w:t>
      </w:r>
      <w:proofErr w:type="gramStart"/>
      <w:r>
        <w:t>:-</w:t>
      </w:r>
      <w:proofErr w:type="gramEnd"/>
      <w:r>
        <w:t xml:space="preserve">  </w:t>
      </w:r>
      <w:r w:rsidRPr="00B45BDC">
        <w:rPr>
          <w:b/>
        </w:rPr>
        <w:t>8.36</w:t>
      </w:r>
    </w:p>
    <w:p w:rsidR="00B45BDC" w:rsidRPr="00860837" w:rsidRDefault="00B45BDC" w:rsidP="00B45BDC">
      <w:pPr>
        <w:pStyle w:val="Heading1"/>
        <w:tabs>
          <w:tab w:val="center" w:pos="3801"/>
        </w:tabs>
      </w:pPr>
    </w:p>
    <w:p w:rsidR="00E11730" w:rsidRDefault="00E17DB6" w:rsidP="00860837">
      <w:pPr>
        <w:pStyle w:val="Heading2"/>
      </w:pPr>
      <w:r>
        <w:t>BAL BHARATI PUBLIC SCHOOL</w:t>
      </w:r>
    </w:p>
    <w:p w:rsidR="00E11730" w:rsidRDefault="00E17DB6">
      <w:pPr>
        <w:spacing w:after="0" w:line="240" w:lineRule="auto"/>
        <w:ind w:left="360" w:hanging="360"/>
      </w:pPr>
      <w:r>
        <w:t>Board Percentage</w:t>
      </w:r>
      <w:proofErr w:type="gramStart"/>
      <w:r>
        <w:t>:-</w:t>
      </w:r>
      <w:proofErr w:type="gramEnd"/>
      <w:r w:rsidRPr="00B45BDC">
        <w:rPr>
          <w:b/>
        </w:rPr>
        <w:t xml:space="preserve"> 95%</w:t>
      </w:r>
    </w:p>
    <w:p w:rsidR="00E11730" w:rsidRDefault="00E11730">
      <w:pPr>
        <w:spacing w:after="0" w:line="240" w:lineRule="auto"/>
      </w:pPr>
    </w:p>
    <w:p w:rsidR="00E17DB6" w:rsidRDefault="00E17DB6">
      <w:pPr>
        <w:spacing w:after="0" w:line="240" w:lineRule="auto"/>
      </w:pPr>
    </w:p>
    <w:p w:rsidR="00E11730" w:rsidRPr="00860837" w:rsidRDefault="00B45BDC" w:rsidP="00860837">
      <w:pPr>
        <w:pStyle w:val="Heading1"/>
      </w:pPr>
      <w:r>
        <w:t>courses</w:t>
      </w:r>
    </w:p>
    <w:p w:rsidR="00E11730" w:rsidRPr="00860837" w:rsidRDefault="00B45BDC" w:rsidP="00860837">
      <w:pPr>
        <w:pStyle w:val="Heading2"/>
      </w:pPr>
      <w:r>
        <w:t>ADVANCED WEB DEVELOPMENT</w:t>
      </w:r>
      <w:r w:rsidR="00E11730" w:rsidRPr="00860837">
        <w:t xml:space="preserve">| </w:t>
      </w:r>
      <w:r>
        <w:t>CODING BLOCKS</w:t>
      </w:r>
    </w:p>
    <w:p w:rsidR="00E11730" w:rsidRDefault="00137FB3">
      <w:pPr>
        <w:spacing w:after="0" w:line="240" w:lineRule="auto"/>
      </w:pPr>
      <w:r>
        <w:t>FROM: -</w:t>
      </w:r>
      <w:r w:rsidR="00B45BDC">
        <w:t xml:space="preserve"> August 2017</w:t>
      </w:r>
    </w:p>
    <w:p w:rsidR="00B45BDC" w:rsidRDefault="00B45BDC">
      <w:pPr>
        <w:spacing w:after="0" w:line="240" w:lineRule="auto"/>
      </w:pPr>
      <w:r>
        <w:t>To</w:t>
      </w:r>
      <w:proofErr w:type="gramStart"/>
      <w:r>
        <w:t>:-</w:t>
      </w:r>
      <w:proofErr w:type="gramEnd"/>
      <w:r>
        <w:t xml:space="preserve"> November 2017</w:t>
      </w:r>
    </w:p>
    <w:p w:rsidR="00E11730" w:rsidRDefault="00B45BDC" w:rsidP="005B7CDC">
      <w:r>
        <w:t xml:space="preserve">This course is a project based on web development Full Stack course with </w:t>
      </w:r>
      <w:r w:rsidR="00137FB3">
        <w:t>Backend in</w:t>
      </w:r>
      <w:r>
        <w:t xml:space="preserve"> NodeJS.</w:t>
      </w:r>
    </w:p>
    <w:p w:rsidR="00B45BDC" w:rsidRPr="00860837" w:rsidRDefault="00B45BDC" w:rsidP="00B45BDC">
      <w:pPr>
        <w:pStyle w:val="Heading2"/>
      </w:pPr>
      <w:r>
        <w:t xml:space="preserve">ADVANCED </w:t>
      </w:r>
      <w:r>
        <w:t>C++ PROGRAMMING</w:t>
      </w:r>
      <w:r w:rsidRPr="00860837">
        <w:t xml:space="preserve">| </w:t>
      </w:r>
      <w:r>
        <w:t>CODING BLOCKS</w:t>
      </w:r>
    </w:p>
    <w:p w:rsidR="00B45BDC" w:rsidRDefault="00137FB3" w:rsidP="00B45BDC">
      <w:pPr>
        <w:spacing w:after="0" w:line="240" w:lineRule="auto"/>
      </w:pPr>
      <w:r>
        <w:t>FROM: -</w:t>
      </w:r>
      <w:r w:rsidR="00B45BDC">
        <w:t xml:space="preserve"> </w:t>
      </w:r>
      <w:r w:rsidR="00B45BDC">
        <w:t>December 2016</w:t>
      </w:r>
    </w:p>
    <w:p w:rsidR="00B45BDC" w:rsidRDefault="00B45BDC" w:rsidP="00B45BDC">
      <w:pPr>
        <w:spacing w:after="0" w:line="240" w:lineRule="auto"/>
      </w:pPr>
      <w:r>
        <w:t>To</w:t>
      </w:r>
      <w:r w:rsidR="00137FB3">
        <w:t>: -</w:t>
      </w:r>
      <w:r>
        <w:t xml:space="preserve"> </w:t>
      </w:r>
      <w:r>
        <w:t>March</w:t>
      </w:r>
      <w:r>
        <w:t xml:space="preserve"> 2017</w:t>
      </w:r>
    </w:p>
    <w:p w:rsidR="002713D7" w:rsidRDefault="00B45BDC" w:rsidP="005B7CDC">
      <w:r>
        <w:t>A beginn</w:t>
      </w:r>
      <w:r w:rsidR="00342D9E">
        <w:t xml:space="preserve">ers course including basic programming </w:t>
      </w:r>
      <w:proofErr w:type="gramStart"/>
      <w:r w:rsidR="00342D9E">
        <w:t>fundamentals ,</w:t>
      </w:r>
      <w:proofErr w:type="gramEnd"/>
      <w:r w:rsidR="00342D9E">
        <w:t xml:space="preserve"> object oriented programming and in- depth coverage of data structures and algorithms.</w:t>
      </w:r>
    </w:p>
    <w:p w:rsidR="00E11730" w:rsidRPr="00860837" w:rsidRDefault="00B937C2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B99C6D01A6EB4CC899BB96D8910A5B61"/>
          </w:placeholder>
          <w:temporary/>
          <w:showingPlcHdr/>
        </w:sdtPr>
        <w:sdtEndPr/>
        <w:sdtContent>
          <w:r w:rsidR="00E11730" w:rsidRPr="00860837">
            <w:t>Skills &amp; Abilities</w:t>
          </w:r>
        </w:sdtContent>
      </w:sdt>
    </w:p>
    <w:p w:rsidR="00342D9E" w:rsidRDefault="00342D9E" w:rsidP="00342D9E">
      <w:pPr>
        <w:pStyle w:val="ListBullet"/>
        <w:numPr>
          <w:ilvl w:val="0"/>
          <w:numId w:val="0"/>
        </w:numPr>
      </w:pPr>
      <w:r>
        <w:lastRenderedPageBreak/>
        <w:t>ABILITIES</w:t>
      </w:r>
      <w:r w:rsidR="00137FB3">
        <w:t xml:space="preserve"> </w:t>
      </w:r>
      <w:r>
        <w:t>(WEB DEVELOPMENT):- Web design, real time web apps , databases , authentication</w:t>
      </w:r>
    </w:p>
    <w:p w:rsidR="00342D9E" w:rsidRDefault="00342D9E" w:rsidP="00342D9E">
      <w:pPr>
        <w:pStyle w:val="ListBullet"/>
        <w:numPr>
          <w:ilvl w:val="0"/>
          <w:numId w:val="0"/>
        </w:numPr>
      </w:pPr>
    </w:p>
    <w:p w:rsidR="00342D9E" w:rsidRDefault="00342D9E" w:rsidP="00342D9E">
      <w:pPr>
        <w:pStyle w:val="ListBullet"/>
        <w:numPr>
          <w:ilvl w:val="0"/>
          <w:numId w:val="0"/>
        </w:numPr>
      </w:pPr>
      <w:r>
        <w:t xml:space="preserve">SKILLS:- </w:t>
      </w:r>
      <w:r w:rsidRPr="00137FB3">
        <w:t>HTML</w:t>
      </w:r>
      <w:r>
        <w:t xml:space="preserve"> ,CSS , JAVASCRIPT, NODEJS, MYSQL , MONGODB, SEQUELIZEJS ,</w:t>
      </w:r>
    </w:p>
    <w:p w:rsidR="00342D9E" w:rsidRDefault="00342D9E" w:rsidP="00342D9E">
      <w:pPr>
        <w:pStyle w:val="ListBullet"/>
        <w:numPr>
          <w:ilvl w:val="0"/>
          <w:numId w:val="0"/>
        </w:numPr>
      </w:pPr>
      <w:r>
        <w:t>SOCKETIO, UI/UX PATTERN IN BOOTSTRAP , PASSPORTJS</w:t>
      </w:r>
      <w:r w:rsidR="00102C00">
        <w:t>, HEROKU</w:t>
      </w:r>
    </w:p>
    <w:p w:rsidR="00342D9E" w:rsidRDefault="00137FB3" w:rsidP="00342D9E">
      <w:pPr>
        <w:pStyle w:val="ListBullet"/>
        <w:numPr>
          <w:ilvl w:val="0"/>
          <w:numId w:val="0"/>
        </w:numPr>
      </w:pPr>
      <w:r>
        <w:t>ABILITIES (</w:t>
      </w:r>
      <w:r w:rsidR="00342D9E">
        <w:t xml:space="preserve">PROGRAMMING):- </w:t>
      </w:r>
      <w:r w:rsidR="00102C00">
        <w:t xml:space="preserve">fundamentals of C++, problem </w:t>
      </w:r>
      <w:r>
        <w:t>solving, OOP</w:t>
      </w:r>
      <w:r w:rsidR="00102C00">
        <w:t xml:space="preserve"> concepts, Data structures and algorithm.</w:t>
      </w:r>
    </w:p>
    <w:p w:rsidR="00102C00" w:rsidRDefault="00137FB3" w:rsidP="00342D9E">
      <w:pPr>
        <w:pStyle w:val="ListBullet"/>
        <w:numPr>
          <w:ilvl w:val="0"/>
          <w:numId w:val="0"/>
        </w:numPr>
      </w:pPr>
      <w:r>
        <w:t>ABILITIES (ELECTRONICS):- knowledge of BJT(bipolar junction transistor), MOSFETS,</w:t>
      </w:r>
    </w:p>
    <w:p w:rsidR="00137FB3" w:rsidRPr="003028A6" w:rsidRDefault="00137FB3" w:rsidP="00342D9E">
      <w:pPr>
        <w:pStyle w:val="ListBullet"/>
        <w:numPr>
          <w:ilvl w:val="0"/>
          <w:numId w:val="0"/>
        </w:numPr>
      </w:pPr>
      <w:r>
        <w:t>IC 741(Operational amplifier) and microcontrollers</w:t>
      </w:r>
    </w:p>
    <w:p w:rsidR="00E11730" w:rsidRPr="00860837" w:rsidRDefault="00102C00" w:rsidP="00860837">
      <w:pPr>
        <w:pStyle w:val="Heading1"/>
      </w:pPr>
      <w:r>
        <w:t>major projects</w:t>
      </w:r>
    </w:p>
    <w:p w:rsidR="00E11730" w:rsidRDefault="00102C00" w:rsidP="005B7CDC">
      <w:r>
        <w:t>Myolx</w:t>
      </w:r>
      <w:r w:rsidR="00137FB3">
        <w:t>: -</w:t>
      </w:r>
      <w:r>
        <w:t xml:space="preserve"> A full-fledged shopping cart app made with NodeJS and MySQL (ORM USED - sequelize)</w:t>
      </w:r>
    </w:p>
    <w:p w:rsidR="00102C00" w:rsidRDefault="00102C00" w:rsidP="005B7CDC">
      <w:r>
        <w:t>Link</w:t>
      </w:r>
      <w:r w:rsidR="00137FB3">
        <w:t>: -</w:t>
      </w:r>
      <w:r>
        <w:t xml:space="preserve"> </w:t>
      </w:r>
      <w:hyperlink r:id="rId11" w:history="1">
        <w:r w:rsidRPr="00113931">
          <w:rPr>
            <w:rStyle w:val="Hyperlink"/>
          </w:rPr>
          <w:t>http://github.com</w:t>
        </w:r>
        <w:r w:rsidRPr="00113931">
          <w:rPr>
            <w:rStyle w:val="Hyperlink"/>
          </w:rPr>
          <w:t>/</w:t>
        </w:r>
        <w:r w:rsidRPr="00113931">
          <w:rPr>
            <w:rStyle w:val="Hyperlink"/>
          </w:rPr>
          <w:t>mo</w:t>
        </w:r>
        <w:r w:rsidRPr="00113931">
          <w:rPr>
            <w:rStyle w:val="Hyperlink"/>
          </w:rPr>
          <w:t>h</w:t>
        </w:r>
        <w:r w:rsidRPr="00113931">
          <w:rPr>
            <w:rStyle w:val="Hyperlink"/>
          </w:rPr>
          <w:t>ankukreja1/myolx</w:t>
        </w:r>
      </w:hyperlink>
    </w:p>
    <w:p w:rsidR="00102C00" w:rsidRDefault="00102C00" w:rsidP="005B7CDC">
      <w:r>
        <w:t>Splitwize: A Simple website mad to Split money</w:t>
      </w:r>
      <w:bookmarkStart w:id="0" w:name="_GoBack"/>
      <w:bookmarkEnd w:id="0"/>
      <w:r>
        <w:t xml:space="preserve"> equally using NodeJS.</w:t>
      </w:r>
    </w:p>
    <w:p w:rsidR="00102C00" w:rsidRDefault="00102C00" w:rsidP="005B7CDC">
      <w:r>
        <w:t>Link</w:t>
      </w:r>
      <w:r w:rsidR="00137FB3">
        <w:t xml:space="preserve">: - </w:t>
      </w:r>
      <w:hyperlink r:id="rId12" w:history="1">
        <w:r w:rsidRPr="00113931">
          <w:rPr>
            <w:rStyle w:val="Hyperlink"/>
          </w:rPr>
          <w:t>http://github.com/mohankukreja1/s</w:t>
        </w:r>
        <w:r w:rsidRPr="00113931">
          <w:rPr>
            <w:rStyle w:val="Hyperlink"/>
          </w:rPr>
          <w:t>p</w:t>
        </w:r>
        <w:r w:rsidRPr="00113931">
          <w:rPr>
            <w:rStyle w:val="Hyperlink"/>
          </w:rPr>
          <w:t>litwize</w:t>
        </w:r>
      </w:hyperlink>
    </w:p>
    <w:p w:rsidR="00102C00" w:rsidRDefault="00102C00" w:rsidP="005B7CDC"/>
    <w:p w:rsidR="003C79E0" w:rsidRPr="00860837" w:rsidRDefault="00137FB3" w:rsidP="003C79E0">
      <w:pPr>
        <w:pStyle w:val="Heading1"/>
      </w:pPr>
      <w:r>
        <w:t>github</w:t>
      </w:r>
    </w:p>
    <w:p w:rsidR="003C79E0" w:rsidRDefault="00137FB3" w:rsidP="003C79E0">
      <w:pPr>
        <w:pStyle w:val="Heading2"/>
      </w:pPr>
      <w:hyperlink r:id="rId13" w:history="1">
        <w:r w:rsidRPr="00113931">
          <w:rPr>
            <w:rStyle w:val="Hyperlink"/>
          </w:rPr>
          <w:t>http://github.com/mohankukreja1</w:t>
        </w:r>
      </w:hyperlink>
    </w:p>
    <w:p w:rsidR="00137FB3" w:rsidRDefault="00137FB3" w:rsidP="003C79E0">
      <w:pPr>
        <w:pStyle w:val="Heading2"/>
      </w:pPr>
    </w:p>
    <w:p w:rsidR="002713D7" w:rsidRDefault="002713D7" w:rsidP="003C79E0">
      <w:pPr>
        <w:spacing w:after="0" w:line="240" w:lineRule="auto"/>
      </w:pPr>
    </w:p>
    <w:sectPr w:rsidR="002713D7" w:rsidSect="00E11730">
      <w:headerReference w:type="default" r:id="rId14"/>
      <w:footerReference w:type="default" r:id="rId15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7C2" w:rsidRDefault="00B937C2">
      <w:pPr>
        <w:spacing w:after="0" w:line="240" w:lineRule="auto"/>
      </w:pPr>
      <w:r>
        <w:separator/>
      </w:r>
    </w:p>
  </w:endnote>
  <w:endnote w:type="continuationSeparator" w:id="0">
    <w:p w:rsidR="00B937C2" w:rsidRDefault="00B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137FB3" w:rsidRPr="00137FB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7C2" w:rsidRDefault="00B937C2">
      <w:pPr>
        <w:spacing w:after="0" w:line="240" w:lineRule="auto"/>
      </w:pPr>
      <w:r>
        <w:separator/>
      </w:r>
    </w:p>
  </w:footnote>
  <w:footnote w:type="continuationSeparator" w:id="0">
    <w:p w:rsidR="00B937C2" w:rsidRDefault="00B93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1339115612"/>
      <w:placeholder>
        <w:docPart w:val="82D5D5BC14DE4C0BB8CFA1F634AACAEF"/>
      </w:placeholder>
      <w:showingPlcHdr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9E137C" w:rsidRDefault="002713D7" w:rsidP="00E11730">
        <w:pPr>
          <w:pStyle w:val="Header"/>
        </w:pPr>
        <w:r w:rsidRPr="009E137C">
          <w:t>Your Name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0"/>
  </w:num>
  <w:num w:numId="28">
    <w:abstractNumId w:val="11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B6"/>
    <w:rsid w:val="00052794"/>
    <w:rsid w:val="00053AE8"/>
    <w:rsid w:val="000D13BB"/>
    <w:rsid w:val="000E02E8"/>
    <w:rsid w:val="00102C00"/>
    <w:rsid w:val="00137FB3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42D9E"/>
    <w:rsid w:val="00390589"/>
    <w:rsid w:val="003C79E0"/>
    <w:rsid w:val="00495414"/>
    <w:rsid w:val="004B0843"/>
    <w:rsid w:val="004C1199"/>
    <w:rsid w:val="005A369E"/>
    <w:rsid w:val="005B1E2E"/>
    <w:rsid w:val="005B40B5"/>
    <w:rsid w:val="005B7CDC"/>
    <w:rsid w:val="006579E9"/>
    <w:rsid w:val="006A419E"/>
    <w:rsid w:val="00857CFF"/>
    <w:rsid w:val="00860837"/>
    <w:rsid w:val="00864797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45BDC"/>
    <w:rsid w:val="00B6326A"/>
    <w:rsid w:val="00B937C2"/>
    <w:rsid w:val="00BB0EFE"/>
    <w:rsid w:val="00BB2499"/>
    <w:rsid w:val="00C104FC"/>
    <w:rsid w:val="00C16D37"/>
    <w:rsid w:val="00C6084A"/>
    <w:rsid w:val="00CC6725"/>
    <w:rsid w:val="00D40BA1"/>
    <w:rsid w:val="00E0071A"/>
    <w:rsid w:val="00E11730"/>
    <w:rsid w:val="00E17DB6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1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mohankukreja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hub.com/mohankukreja1/splitwiz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mohankukreja1/myol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ohankukreja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0177307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D5D5BC14DE4C0BB8CFA1F634AA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396A3-A6A6-4DDE-9942-53B4B4848A65}"/>
      </w:docPartPr>
      <w:docPartBody>
        <w:p w:rsidR="00000000" w:rsidRDefault="00777802">
          <w:pPr>
            <w:pStyle w:val="82D5D5BC14DE4C0BB8CFA1F634AACAEF"/>
          </w:pPr>
          <w:r>
            <w:t>Objective</w:t>
          </w:r>
        </w:p>
      </w:docPartBody>
    </w:docPart>
    <w:docPart>
      <w:docPartPr>
        <w:name w:val="23862CACB52E42C0A6EE98EB1C28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15455-0651-41EC-98D6-29217CB92C47}"/>
      </w:docPartPr>
      <w:docPartBody>
        <w:p w:rsidR="00000000" w:rsidRDefault="00777802">
          <w:pPr>
            <w:pStyle w:val="23862CACB52E42C0A6EE98EB1C288E0B"/>
          </w:pPr>
          <w:r w:rsidRPr="00860837">
            <w:t>Education</w:t>
          </w:r>
        </w:p>
      </w:docPartBody>
    </w:docPart>
    <w:docPart>
      <w:docPartPr>
        <w:name w:val="B99C6D01A6EB4CC899BB96D8910A5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1D0E3-FF45-4FF9-8521-8FF33E66B0B9}"/>
      </w:docPartPr>
      <w:docPartBody>
        <w:p w:rsidR="00000000" w:rsidRDefault="00777802">
          <w:pPr>
            <w:pStyle w:val="B99C6D01A6EB4CC899BB96D8910A5B61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02"/>
    <w:rsid w:val="0077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02130AD4A40A28E85B5369EC56773">
    <w:name w:val="DC302130AD4A40A28E85B5369EC56773"/>
  </w:style>
  <w:style w:type="paragraph" w:customStyle="1" w:styleId="5B4DA1588D654B7099DD58207993E19A">
    <w:name w:val="5B4DA1588D654B7099DD58207993E19A"/>
  </w:style>
  <w:style w:type="paragraph" w:customStyle="1" w:styleId="FD92568EBF79428B91ADBED4E9C50B04">
    <w:name w:val="FD92568EBF79428B91ADBED4E9C50B04"/>
  </w:style>
  <w:style w:type="paragraph" w:customStyle="1" w:styleId="8D5C206BAA904DE08823B84E6221B780">
    <w:name w:val="8D5C206BAA904DE08823B84E6221B780"/>
  </w:style>
  <w:style w:type="paragraph" w:customStyle="1" w:styleId="DAB987183E554E4389C5190C5AC4186B">
    <w:name w:val="DAB987183E554E4389C5190C5AC4186B"/>
  </w:style>
  <w:style w:type="paragraph" w:customStyle="1" w:styleId="0378F32D04574F11B93A8DE674C9313B">
    <w:name w:val="0378F32D04574F11B93A8DE674C9313B"/>
  </w:style>
  <w:style w:type="paragraph" w:customStyle="1" w:styleId="82D5D5BC14DE4C0BB8CFA1F634AACAEF">
    <w:name w:val="82D5D5BC14DE4C0BB8CFA1F634AACAEF"/>
  </w:style>
  <w:style w:type="paragraph" w:customStyle="1" w:styleId="52286DF7FC2B4E72906A74963B5E36AC">
    <w:name w:val="52286DF7FC2B4E72906A74963B5E36AC"/>
  </w:style>
  <w:style w:type="paragraph" w:customStyle="1" w:styleId="23862CACB52E42C0A6EE98EB1C288E0B">
    <w:name w:val="23862CACB52E42C0A6EE98EB1C288E0B"/>
  </w:style>
  <w:style w:type="paragraph" w:customStyle="1" w:styleId="247FF458B50C4C9185FB3E0697574D5D">
    <w:name w:val="247FF458B50C4C9185FB3E0697574D5D"/>
  </w:style>
  <w:style w:type="paragraph" w:customStyle="1" w:styleId="6B3E3F8E974D43B4B6CDB310613673A7">
    <w:name w:val="6B3E3F8E974D43B4B6CDB310613673A7"/>
  </w:style>
  <w:style w:type="paragraph" w:customStyle="1" w:styleId="B7AB8883EF7149D0993231292F48C0B0">
    <w:name w:val="B7AB8883EF7149D0993231292F48C0B0"/>
  </w:style>
  <w:style w:type="paragraph" w:customStyle="1" w:styleId="08BFA735C17142558AE6A1D0C2A414B3">
    <w:name w:val="08BFA735C17142558AE6A1D0C2A414B3"/>
  </w:style>
  <w:style w:type="paragraph" w:customStyle="1" w:styleId="2B9A92BDD9B14BDB8D7CD2F25EC66E9A">
    <w:name w:val="2B9A92BDD9B14BDB8D7CD2F25EC66E9A"/>
  </w:style>
  <w:style w:type="paragraph" w:customStyle="1" w:styleId="16399A6A3D454256B05C19E8280414DD">
    <w:name w:val="16399A6A3D454256B05C19E8280414DD"/>
  </w:style>
  <w:style w:type="paragraph" w:customStyle="1" w:styleId="49A80BDCBC7A45A68F3EFBD8A6F80D87">
    <w:name w:val="49A80BDCBC7A45A68F3EFBD8A6F80D87"/>
  </w:style>
  <w:style w:type="paragraph" w:customStyle="1" w:styleId="14CA36D748544854889492533738B059">
    <w:name w:val="14CA36D748544854889492533738B059"/>
  </w:style>
  <w:style w:type="paragraph" w:customStyle="1" w:styleId="1EB6692716A047C9B780552EB06778C3">
    <w:name w:val="1EB6692716A047C9B780552EB06778C3"/>
  </w:style>
  <w:style w:type="paragraph" w:customStyle="1" w:styleId="B99C6D01A6EB4CC899BB96D8910A5B61">
    <w:name w:val="B99C6D01A6EB4CC899BB96D8910A5B61"/>
  </w:style>
  <w:style w:type="paragraph" w:customStyle="1" w:styleId="CB2176B09CEA4258A35BC99BEF940FBD">
    <w:name w:val="CB2176B09CEA4258A35BC99BEF940FBD"/>
  </w:style>
  <w:style w:type="paragraph" w:customStyle="1" w:styleId="9AECFC57CDD8420CB997AC4DF8C1DCED">
    <w:name w:val="9AECFC57CDD8420CB997AC4DF8C1DCED"/>
  </w:style>
  <w:style w:type="paragraph" w:customStyle="1" w:styleId="300FE13A24C048CAB7F97DAEE2987EAB">
    <w:name w:val="300FE13A24C048CAB7F97DAEE2987EAB"/>
  </w:style>
  <w:style w:type="paragraph" w:customStyle="1" w:styleId="4A21550B21B04F73B3AC59D374D4957C">
    <w:name w:val="4A21550B21B04F73B3AC59D374D4957C"/>
  </w:style>
  <w:style w:type="paragraph" w:customStyle="1" w:styleId="065CE3A54D274B6E8DDEA693FB0901C9">
    <w:name w:val="065CE3A54D274B6E8DDEA693FB0901C9"/>
  </w:style>
  <w:style w:type="paragraph" w:customStyle="1" w:styleId="AEFE68010C18470C92BE825C5B9E968A">
    <w:name w:val="AEFE68010C18470C92BE825C5B9E968A"/>
  </w:style>
  <w:style w:type="paragraph" w:customStyle="1" w:styleId="17C175C5349B4CEDA5A4FD633ADF4907">
    <w:name w:val="17C175C5349B4CEDA5A4FD633ADF4907"/>
  </w:style>
  <w:style w:type="paragraph" w:customStyle="1" w:styleId="3D3431640C46493EBBF224594767DB40">
    <w:name w:val="3D3431640C46493EBBF224594767DB40"/>
  </w:style>
  <w:style w:type="paragraph" w:customStyle="1" w:styleId="50A5FF04949D41DB95FCFFE3BB4963F9">
    <w:name w:val="50A5FF04949D41DB95FCFFE3BB4963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02130AD4A40A28E85B5369EC56773">
    <w:name w:val="DC302130AD4A40A28E85B5369EC56773"/>
  </w:style>
  <w:style w:type="paragraph" w:customStyle="1" w:styleId="5B4DA1588D654B7099DD58207993E19A">
    <w:name w:val="5B4DA1588D654B7099DD58207993E19A"/>
  </w:style>
  <w:style w:type="paragraph" w:customStyle="1" w:styleId="FD92568EBF79428B91ADBED4E9C50B04">
    <w:name w:val="FD92568EBF79428B91ADBED4E9C50B04"/>
  </w:style>
  <w:style w:type="paragraph" w:customStyle="1" w:styleId="8D5C206BAA904DE08823B84E6221B780">
    <w:name w:val="8D5C206BAA904DE08823B84E6221B780"/>
  </w:style>
  <w:style w:type="paragraph" w:customStyle="1" w:styleId="DAB987183E554E4389C5190C5AC4186B">
    <w:name w:val="DAB987183E554E4389C5190C5AC4186B"/>
  </w:style>
  <w:style w:type="paragraph" w:customStyle="1" w:styleId="0378F32D04574F11B93A8DE674C9313B">
    <w:name w:val="0378F32D04574F11B93A8DE674C9313B"/>
  </w:style>
  <w:style w:type="paragraph" w:customStyle="1" w:styleId="82D5D5BC14DE4C0BB8CFA1F634AACAEF">
    <w:name w:val="82D5D5BC14DE4C0BB8CFA1F634AACAEF"/>
  </w:style>
  <w:style w:type="paragraph" w:customStyle="1" w:styleId="52286DF7FC2B4E72906A74963B5E36AC">
    <w:name w:val="52286DF7FC2B4E72906A74963B5E36AC"/>
  </w:style>
  <w:style w:type="paragraph" w:customStyle="1" w:styleId="23862CACB52E42C0A6EE98EB1C288E0B">
    <w:name w:val="23862CACB52E42C0A6EE98EB1C288E0B"/>
  </w:style>
  <w:style w:type="paragraph" w:customStyle="1" w:styleId="247FF458B50C4C9185FB3E0697574D5D">
    <w:name w:val="247FF458B50C4C9185FB3E0697574D5D"/>
  </w:style>
  <w:style w:type="paragraph" w:customStyle="1" w:styleId="6B3E3F8E974D43B4B6CDB310613673A7">
    <w:name w:val="6B3E3F8E974D43B4B6CDB310613673A7"/>
  </w:style>
  <w:style w:type="paragraph" w:customStyle="1" w:styleId="B7AB8883EF7149D0993231292F48C0B0">
    <w:name w:val="B7AB8883EF7149D0993231292F48C0B0"/>
  </w:style>
  <w:style w:type="paragraph" w:customStyle="1" w:styleId="08BFA735C17142558AE6A1D0C2A414B3">
    <w:name w:val="08BFA735C17142558AE6A1D0C2A414B3"/>
  </w:style>
  <w:style w:type="paragraph" w:customStyle="1" w:styleId="2B9A92BDD9B14BDB8D7CD2F25EC66E9A">
    <w:name w:val="2B9A92BDD9B14BDB8D7CD2F25EC66E9A"/>
  </w:style>
  <w:style w:type="paragraph" w:customStyle="1" w:styleId="16399A6A3D454256B05C19E8280414DD">
    <w:name w:val="16399A6A3D454256B05C19E8280414DD"/>
  </w:style>
  <w:style w:type="paragraph" w:customStyle="1" w:styleId="49A80BDCBC7A45A68F3EFBD8A6F80D87">
    <w:name w:val="49A80BDCBC7A45A68F3EFBD8A6F80D87"/>
  </w:style>
  <w:style w:type="paragraph" w:customStyle="1" w:styleId="14CA36D748544854889492533738B059">
    <w:name w:val="14CA36D748544854889492533738B059"/>
  </w:style>
  <w:style w:type="paragraph" w:customStyle="1" w:styleId="1EB6692716A047C9B780552EB06778C3">
    <w:name w:val="1EB6692716A047C9B780552EB06778C3"/>
  </w:style>
  <w:style w:type="paragraph" w:customStyle="1" w:styleId="B99C6D01A6EB4CC899BB96D8910A5B61">
    <w:name w:val="B99C6D01A6EB4CC899BB96D8910A5B61"/>
  </w:style>
  <w:style w:type="paragraph" w:customStyle="1" w:styleId="CB2176B09CEA4258A35BC99BEF940FBD">
    <w:name w:val="CB2176B09CEA4258A35BC99BEF940FBD"/>
  </w:style>
  <w:style w:type="paragraph" w:customStyle="1" w:styleId="9AECFC57CDD8420CB997AC4DF8C1DCED">
    <w:name w:val="9AECFC57CDD8420CB997AC4DF8C1DCED"/>
  </w:style>
  <w:style w:type="paragraph" w:customStyle="1" w:styleId="300FE13A24C048CAB7F97DAEE2987EAB">
    <w:name w:val="300FE13A24C048CAB7F97DAEE2987EAB"/>
  </w:style>
  <w:style w:type="paragraph" w:customStyle="1" w:styleId="4A21550B21B04F73B3AC59D374D4957C">
    <w:name w:val="4A21550B21B04F73B3AC59D374D4957C"/>
  </w:style>
  <w:style w:type="paragraph" w:customStyle="1" w:styleId="065CE3A54D274B6E8DDEA693FB0901C9">
    <w:name w:val="065CE3A54D274B6E8DDEA693FB0901C9"/>
  </w:style>
  <w:style w:type="paragraph" w:customStyle="1" w:styleId="AEFE68010C18470C92BE825C5B9E968A">
    <w:name w:val="AEFE68010C18470C92BE825C5B9E968A"/>
  </w:style>
  <w:style w:type="paragraph" w:customStyle="1" w:styleId="17C175C5349B4CEDA5A4FD633ADF4907">
    <w:name w:val="17C175C5349B4CEDA5A4FD633ADF4907"/>
  </w:style>
  <w:style w:type="paragraph" w:customStyle="1" w:styleId="3D3431640C46493EBBF224594767DB40">
    <w:name w:val="3D3431640C46493EBBF224594767DB40"/>
  </w:style>
  <w:style w:type="paragraph" w:customStyle="1" w:styleId="50A5FF04949D41DB95FCFFE3BB4963F9">
    <w:name w:val="50A5FF04949D41DB95FCFFE3BB496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E4CE-D851-42D0-AD1F-EDD01278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tf01773071 (1)</Template>
  <TotalTime>46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2018-03-24T08:25:00Z</dcterms:created>
  <dcterms:modified xsi:type="dcterms:W3CDTF">2018-03-24T09:11:00Z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